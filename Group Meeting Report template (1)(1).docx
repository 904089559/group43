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3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70"/>
        <w:gridCol w:w="4354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Documentation and Risk&amp;Governance and Process Improvements</w:t>
            </w:r>
          </w:p>
        </w:tc>
        <w:tc>
          <w:tcPr>
            <w:tcW w:w="4416" w:type="dxa"/>
            <w:vAlign w:val="bottom"/>
          </w:tcPr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17/10 </w:t>
            </w: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</w:p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>2:00P.M.</w:t>
            </w: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</w:p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Classroom </w:t>
            </w: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</w:p>
        </w:tc>
      </w:tr>
    </w:tbl>
    <w:tbl>
      <w:tblPr>
        <w:tblStyle w:val="19"/>
        <w:tblW w:w="5089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2"/>
        <w:gridCol w:w="1779"/>
        <w:gridCol w:w="3317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6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2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Mengdie Cao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7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 Group </w:t>
            </w:r>
            <w:r>
              <w:rPr>
                <w:rFonts w:hint="eastAsia" w:eastAsia="宋体" w:cstheme="minorHAnsi"/>
                <w:lang w:val="en-US" w:eastAsia="zh-CN"/>
              </w:rPr>
              <w:t>43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2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Mengdie Cao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7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Bing Guan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Mengdie Cao,Yixin Wan,Bing Guan,Yining Xu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78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78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jc w:val="left"/>
              <w:rPr>
                <w:rFonts w:cstheme="minorHAnsi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Adding and edit wiki pages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.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Creating a footer or sidebar for 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the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 wiki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.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View a wiki's history of changes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.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Searching wikis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jc w:val="left"/>
              <w:rPr>
                <w:rFonts w:cstheme="minorHAnsi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dentif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ying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and describ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ing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000000" w:themeColor="text1"/>
                <w:spacing w:val="0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the main elements of risk management and governance frameworks used in software projects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373A3C"/>
                <w:spacing w:val="0"/>
                <w:sz w:val="20"/>
                <w:szCs w:val="20"/>
                <w:shd w:val="clear" w:fill="FFFFFF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jc w:val="left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4"/>
        <w:gridCol w:w="4977"/>
        <w:gridCol w:w="1324"/>
        <w:gridCol w:w="23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9" w:type="pct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2433" w:type="pct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Documentation</w:t>
            </w:r>
          </w:p>
        </w:tc>
        <w:tc>
          <w:tcPr>
            <w:tcW w:w="647" w:type="pct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1129" w:type="pct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YIxin Wan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To know what wiki is and how it can help us in working.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ascii="Arial" w:hAnsi="Arial" w:eastAsia="宋体" w:cs="Arial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We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can host documentation for </w:t>
      </w: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our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repository in a wiki</w:t>
      </w: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.We</w:t>
      </w: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can edit wikis directly on GitHub, or </w:t>
      </w:r>
      <w:r>
        <w:rPr>
          <w:rFonts w:hint="eastAsia" w:ascii="Arial" w:hAnsi="Arial" w:eastAsia="宋体" w:cs="Arial"/>
          <w:i w:val="0"/>
          <w:iCs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>we</w:t>
      </w: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can edit wiki files locally</w:t>
      </w:r>
      <w:r>
        <w:rPr>
          <w:rFonts w:hint="eastAsia" w:ascii="Arial" w:hAnsi="Arial" w:eastAsia="宋体" w:cs="Arial"/>
          <w:i w:val="0"/>
          <w:iCs w:val="0"/>
          <w:caps w:val="0"/>
          <w:color w:val="24292F"/>
          <w:spacing w:val="0"/>
          <w:sz w:val="20"/>
          <w:szCs w:val="20"/>
          <w:shd w:val="clear" w:fill="FFFFFF"/>
          <w:lang w:val="en-US" w:eastAsia="zh-CN"/>
        </w:rPr>
        <w:t>.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Adding and edit wiki pages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Mengdie Cao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Week5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Creating a footer or sidebar for 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the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 wiki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Yininf Xu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Week5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View a wiki's history of changes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and s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earching wikis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Bing Guan,Yixin Wan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Week5</w:t>
            </w:r>
          </w:p>
        </w:tc>
      </w:tr>
      <w:bookmarkEnd w:id="1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Risk&amp;Governance</w:t>
            </w:r>
            <w:bookmarkStart w:id="6" w:name="_GoBack"/>
            <w:bookmarkEnd w:id="6"/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Yining Xu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To know how to identify respond to risks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We can apply risk management skills to mitigate risks on plans,resources,and schedules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Describe and apply risk management techniques to identify and mitigate risks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Yixin Wan 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Week6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Identify the main popular IT governance frameworks that can be used in agile projects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Bing Guan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Week6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Build the mitigation plan to reduce risks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Yining Xu,Mengdie Cao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Week6</w:t>
            </w: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Process improvements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Bing Guan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To integrate and publish GitHub pages online and improve it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Make the GitHub pages usability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Conducting usability testing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Bing Guan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Week7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Improve the website usability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Yining Xu 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Week7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Integrate and publish GitHub pages online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Mengdie Cao,Yixin Wan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Week7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Website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Week8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DF280"/>
    <w:multiLevelType w:val="singleLevel"/>
    <w:tmpl w:val="F4CDF2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770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27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WPS_1601731519</cp:lastModifiedBy>
  <dcterms:modified xsi:type="dcterms:W3CDTF">2021-11-10T07:50:12Z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1B94027B73D0462F9508E54B08CC6B35</vt:lpwstr>
  </property>
</Properties>
</file>