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37EF" w14:textId="3383D1DC" w:rsidR="00B777C6" w:rsidRPr="000547C0" w:rsidRDefault="00B777C6" w:rsidP="00233DEE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</w:p>
    <w:p w14:paraId="725E4A89" w14:textId="0B5FAB1F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EF3F80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aa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aa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/>
            <w:sdtContent>
              <w:p w14:paraId="6A2C30AE" w14:textId="77777777" w:rsidR="00D62E01" w:rsidRPr="000547C0" w:rsidRDefault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/>
            <w:sdtContent>
              <w:p w14:paraId="3C5464D8" w14:textId="77777777" w:rsidR="00D62E01" w:rsidRPr="000547C0" w:rsidRDefault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/>
            <w:sdtContent>
              <w:p w14:paraId="0CAD7FF3" w14:textId="77777777" w:rsidR="002B2D13" w:rsidRPr="000547C0" w:rsidRDefault="00D62E01" w:rsidP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48437A48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Group </w:t>
            </w:r>
            <w:r w:rsidR="00EF3F80">
              <w:rPr>
                <w:rFonts w:cstheme="minorHAnsi"/>
              </w:rPr>
              <w:t>43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341EF70E" w:rsidR="002B2D13" w:rsidRPr="00EF3F80" w:rsidRDefault="00EF3F80" w:rsidP="00212D56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M</w:t>
            </w:r>
            <w:r>
              <w:rPr>
                <w:rFonts w:eastAsia="黑体" w:cstheme="minorHAnsi"/>
                <w:lang w:eastAsia="zh-CN"/>
              </w:rPr>
              <w:t>engDie Cao</w:t>
            </w:r>
          </w:p>
        </w:tc>
        <w:tc>
          <w:tcPr>
            <w:tcW w:w="1779" w:type="dxa"/>
          </w:tcPr>
          <w:p w14:paraId="2727D4AE" w14:textId="77777777" w:rsidR="002B2D13" w:rsidRPr="000547C0" w:rsidRDefault="00AC2C88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0DD897C8" w:rsidR="002B2D13" w:rsidRPr="000547C0" w:rsidRDefault="00EF3F80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YiNing Xu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AC2C88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6A730AFE" w:rsidR="00212D56" w:rsidRPr="00EF3F80" w:rsidRDefault="00EF3F80" w:rsidP="00212D56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,MengDie Cao ,</w:t>
            </w:r>
            <w:r>
              <w:rPr>
                <w:rFonts w:eastAsia="黑体" w:cstheme="minorHAnsi" w:hint="eastAsia"/>
                <w:lang w:eastAsia="zh-CN"/>
              </w:rPr>
              <w:t>Y</w:t>
            </w:r>
            <w:r>
              <w:rPr>
                <w:rFonts w:eastAsia="黑体" w:cstheme="minorHAnsi"/>
                <w:lang w:eastAsia="zh-CN"/>
              </w:rPr>
              <w:t>iNing Xu ,YiXin Wan ,Bin Guan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37172341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AC2C88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2B0CB7E1" w14:textId="21F6F906" w:rsidR="000547C0" w:rsidRDefault="00EF45E6" w:rsidP="00EF45E6">
            <w:pPr>
              <w:pStyle w:val="ac"/>
              <w:numPr>
                <w:ilvl w:val="0"/>
                <w:numId w:val="8"/>
              </w:num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Resource needs template</w:t>
            </w:r>
          </w:p>
          <w:p w14:paraId="2EDE499F" w14:textId="4D1D1698" w:rsidR="00EF45E6" w:rsidRPr="000547C0" w:rsidRDefault="00EF45E6" w:rsidP="00EF45E6">
            <w:pPr>
              <w:pStyle w:val="ac"/>
              <w:numPr>
                <w:ilvl w:val="0"/>
                <w:numId w:val="8"/>
              </w:numPr>
              <w:spacing w:before="60" w:after="60" w:line="276" w:lineRule="auto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Agile</w:t>
            </w:r>
            <w:r>
              <w:rPr>
                <w:rFonts w:eastAsia="黑体" w:cstheme="minorHAnsi"/>
                <w:lang w:eastAsia="zh-CN"/>
              </w:rPr>
              <w:t xml:space="preserve"> gantt chart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500E1F38" w:rsidR="002B2D13" w:rsidRPr="000547C0" w:rsidRDefault="009952AD">
            <w:pPr>
              <w:rPr>
                <w:rFonts w:cstheme="minorHAnsi"/>
              </w:rPr>
            </w:pPr>
            <w:r>
              <w:rPr>
                <w:rFonts w:cstheme="minorHAnsi"/>
              </w:rPr>
              <w:t>Resource needs template</w:t>
            </w:r>
          </w:p>
        </w:tc>
        <w:tc>
          <w:tcPr>
            <w:tcW w:w="1324" w:type="dxa"/>
          </w:tcPr>
          <w:p w14:paraId="0938B73C" w14:textId="77777777" w:rsidR="002B2D13" w:rsidRPr="000547C0" w:rsidRDefault="00AC2C8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1CCFC8F5" w:rsidR="002B2D13" w:rsidRPr="000547C0" w:rsidRDefault="009952AD">
            <w:pPr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MengDie Cao ,</w:t>
            </w:r>
            <w:r>
              <w:rPr>
                <w:rFonts w:eastAsia="黑体" w:cstheme="minorHAnsi" w:hint="eastAsia"/>
                <w:lang w:eastAsia="zh-CN"/>
              </w:rPr>
              <w:t>Y</w:t>
            </w:r>
            <w:r>
              <w:rPr>
                <w:rFonts w:eastAsia="黑体" w:cstheme="minorHAnsi"/>
                <w:lang w:eastAsia="zh-CN"/>
              </w:rPr>
              <w:t>iNing Xu ,YiXin Wan ,Bin Guan</w:t>
            </w:r>
          </w:p>
        </w:tc>
      </w:tr>
    </w:tbl>
    <w:p w14:paraId="674793E3" w14:textId="77777777" w:rsidR="002B2D13" w:rsidRPr="000547C0" w:rsidRDefault="00AC2C88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7DE2F0A3" w:rsidR="002B2D13" w:rsidRPr="000547C0" w:rsidRDefault="00C03420">
      <w:pPr>
        <w:rPr>
          <w:rFonts w:cstheme="minorHAnsi"/>
        </w:rPr>
      </w:pPr>
      <w:r>
        <w:rPr>
          <w:rFonts w:cstheme="minorHAnsi"/>
        </w:rPr>
        <w:t>What we need during the work</w:t>
      </w:r>
    </w:p>
    <w:p w14:paraId="109ADBA9" w14:textId="77777777" w:rsidR="002B2D13" w:rsidRPr="000547C0" w:rsidRDefault="00AC2C88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26FCDDC5" w:rsidR="002B2D13" w:rsidRPr="000547C0" w:rsidRDefault="009952AD">
      <w:pPr>
        <w:rPr>
          <w:rFonts w:cstheme="minorHAnsi"/>
        </w:rPr>
      </w:pPr>
      <w:r>
        <w:rPr>
          <w:rFonts w:cstheme="minorHAnsi"/>
        </w:rPr>
        <w:t>Start any job with a good budget and preparation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AC2C88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AC2C88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AC2C88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3025005A" w:rsidR="002B2D13" w:rsidRPr="000547C0" w:rsidRDefault="00C03420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Collect the information</w:t>
            </w:r>
          </w:p>
        </w:tc>
        <w:tc>
          <w:tcPr>
            <w:tcW w:w="3060" w:type="dxa"/>
          </w:tcPr>
          <w:p w14:paraId="06BF676B" w14:textId="311A4894" w:rsidR="002B2D13" w:rsidRPr="000547C0" w:rsidRDefault="00C0342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YiNing Xu, YiXin Wan </w:t>
            </w:r>
          </w:p>
        </w:tc>
        <w:tc>
          <w:tcPr>
            <w:tcW w:w="1854" w:type="dxa"/>
          </w:tcPr>
          <w:p w14:paraId="77EF2373" w14:textId="5D107067" w:rsidR="002B2D13" w:rsidRPr="000547C0" w:rsidRDefault="00C0342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3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4E548D7E" w:rsidR="002B2D13" w:rsidRPr="000547C0" w:rsidRDefault="00C03420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Estimated cost</w:t>
            </w:r>
          </w:p>
        </w:tc>
        <w:tc>
          <w:tcPr>
            <w:tcW w:w="3060" w:type="dxa"/>
          </w:tcPr>
          <w:p w14:paraId="7376FD88" w14:textId="3B3BC74C" w:rsidR="002B2D13" w:rsidRPr="00C03420" w:rsidRDefault="00C03420" w:rsidP="00D60069">
            <w:pPr>
              <w:spacing w:after="80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B</w:t>
            </w:r>
            <w:r>
              <w:rPr>
                <w:rFonts w:eastAsia="黑体" w:cstheme="minorHAnsi"/>
                <w:lang w:eastAsia="zh-CN"/>
              </w:rPr>
              <w:t>in Guan</w:t>
            </w:r>
          </w:p>
        </w:tc>
        <w:tc>
          <w:tcPr>
            <w:tcW w:w="1854" w:type="dxa"/>
          </w:tcPr>
          <w:p w14:paraId="36E951F4" w14:textId="40C46022" w:rsidR="002B2D13" w:rsidRPr="000547C0" w:rsidRDefault="00C0342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3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57D09686" w:rsidR="002B2D13" w:rsidRPr="000547C0" w:rsidRDefault="00C03420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Fill out the form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56C0214A" w:rsidR="002B2D13" w:rsidRPr="000547C0" w:rsidRDefault="00C0342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MengDie Cao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61B1A5B8" w:rsidR="002B2D13" w:rsidRPr="000547C0" w:rsidRDefault="00C0342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3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37355A4E" w:rsidR="00D62E01" w:rsidRPr="000547C0" w:rsidRDefault="00C03420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Agile gantt chart</w:t>
            </w:r>
          </w:p>
        </w:tc>
        <w:tc>
          <w:tcPr>
            <w:tcW w:w="1324" w:type="dxa"/>
          </w:tcPr>
          <w:p w14:paraId="4091F5A5" w14:textId="77777777" w:rsidR="00D62E01" w:rsidRPr="000547C0" w:rsidRDefault="00AC2C88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2D80A36D" w:rsidR="00D62E01" w:rsidRPr="000547C0" w:rsidRDefault="00C03420" w:rsidP="006344A8">
            <w:pPr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MengDie Cao ,</w:t>
            </w:r>
            <w:r>
              <w:rPr>
                <w:rFonts w:eastAsia="黑体" w:cstheme="minorHAnsi" w:hint="eastAsia"/>
                <w:lang w:eastAsia="zh-CN"/>
              </w:rPr>
              <w:t>Y</w:t>
            </w:r>
            <w:r>
              <w:rPr>
                <w:rFonts w:eastAsia="黑体" w:cstheme="minorHAnsi"/>
                <w:lang w:eastAsia="zh-CN"/>
              </w:rPr>
              <w:t>iNing Xu ,YiXin Wan ,Bin Guan</w:t>
            </w:r>
          </w:p>
        </w:tc>
      </w:tr>
    </w:tbl>
    <w:p w14:paraId="678F69FE" w14:textId="77777777" w:rsidR="00D62E01" w:rsidRPr="000547C0" w:rsidRDefault="00AC2C88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6BCDBAF2" w:rsidR="00D62E01" w:rsidRPr="00EF45E6" w:rsidRDefault="00EF45E6" w:rsidP="00D62E01">
      <w:pPr>
        <w:rPr>
          <w:rFonts w:eastAsia="黑体" w:cstheme="minorHAnsi" w:hint="eastAsia"/>
          <w:lang w:eastAsia="zh-CN"/>
        </w:rPr>
      </w:pPr>
      <w:r w:rsidRPr="00EF45E6">
        <w:rPr>
          <w:rFonts w:eastAsia="黑体" w:cstheme="minorHAnsi"/>
          <w:lang w:eastAsia="zh-CN"/>
        </w:rPr>
        <w:t>The proportion of working hours allocated</w:t>
      </w:r>
    </w:p>
    <w:p w14:paraId="1804FCAD" w14:textId="77777777" w:rsidR="00D62E01" w:rsidRPr="000547C0" w:rsidRDefault="00AC2C88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25FAC285" w:rsidR="00D62E01" w:rsidRPr="000547C0" w:rsidRDefault="00ED5AE2" w:rsidP="00D62E01">
      <w:pPr>
        <w:rPr>
          <w:rFonts w:cstheme="minorHAnsi"/>
        </w:rPr>
      </w:pPr>
      <w:r w:rsidRPr="00ED5AE2">
        <w:rPr>
          <w:rFonts w:cstheme="minorHAnsi"/>
        </w:rPr>
        <w:t>We need to allocate the working time of each link reasonably</w:t>
      </w:r>
      <w:r>
        <w:rPr>
          <w:rFonts w:cstheme="minorHAnsi"/>
        </w:rPr>
        <w:t>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AC2C88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AC2C88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AC2C88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23FE17E5" w:rsidR="00D60069" w:rsidRPr="000547C0" w:rsidRDefault="00C03420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Complete interation 01,02</w:t>
            </w:r>
          </w:p>
        </w:tc>
        <w:tc>
          <w:tcPr>
            <w:tcW w:w="3060" w:type="dxa"/>
          </w:tcPr>
          <w:p w14:paraId="5D1FAAC7" w14:textId="090FF68F" w:rsidR="00D60069" w:rsidRPr="000547C0" w:rsidRDefault="00C03420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YiNing Xu ,Bin Guan</w:t>
            </w:r>
          </w:p>
        </w:tc>
        <w:tc>
          <w:tcPr>
            <w:tcW w:w="1854" w:type="dxa"/>
          </w:tcPr>
          <w:p w14:paraId="22E77F38" w14:textId="7CD62B08" w:rsidR="00D60069" w:rsidRPr="000547C0" w:rsidRDefault="00C03420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4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1CDD101" w:rsidR="00D60069" w:rsidRPr="000547C0" w:rsidRDefault="00C03420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Complete interation 03</w:t>
            </w:r>
          </w:p>
        </w:tc>
        <w:tc>
          <w:tcPr>
            <w:tcW w:w="3060" w:type="dxa"/>
          </w:tcPr>
          <w:p w14:paraId="20BA607F" w14:textId="2F7D4A63" w:rsidR="00D60069" w:rsidRPr="000547C0" w:rsidRDefault="00C03420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YiXin Wan </w:t>
            </w:r>
          </w:p>
        </w:tc>
        <w:tc>
          <w:tcPr>
            <w:tcW w:w="1854" w:type="dxa"/>
          </w:tcPr>
          <w:p w14:paraId="2914B697" w14:textId="5967C86D" w:rsidR="00D60069" w:rsidRPr="000547C0" w:rsidRDefault="00C03420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4</w:t>
            </w:r>
          </w:p>
        </w:tc>
      </w:tr>
      <w:tr w:rsidR="00C03420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1D0DFB72" w:rsidR="00C03420" w:rsidRPr="000547C0" w:rsidRDefault="00C03420" w:rsidP="00C0342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Fill out the form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48B76EF7" w:rsidR="00C03420" w:rsidRPr="000547C0" w:rsidRDefault="00C03420" w:rsidP="00C0342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MengDie Cao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20F6D3AC" w:rsidR="00C03420" w:rsidRPr="000547C0" w:rsidRDefault="00C03420" w:rsidP="00C0342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4</w:t>
            </w:r>
          </w:p>
        </w:tc>
      </w:tr>
    </w:tbl>
    <w:p w14:paraId="2697D922" w14:textId="77777777" w:rsidR="002B2D13" w:rsidRPr="000547C0" w:rsidRDefault="00AC2C88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AC2C88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2683F21E" w:rsidR="002B2D13" w:rsidRPr="000547C0" w:rsidRDefault="00C03420">
      <w:pPr>
        <w:rPr>
          <w:rFonts w:cstheme="minorHAnsi"/>
        </w:rPr>
      </w:pPr>
      <w:r>
        <w:rPr>
          <w:rFonts w:cstheme="minorHAnsi"/>
        </w:rPr>
        <w:t>Internet</w:t>
      </w:r>
    </w:p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117329B6" w:rsidR="00212D56" w:rsidRPr="000547C0" w:rsidRDefault="00C03420" w:rsidP="00212D56">
      <w:pPr>
        <w:rPr>
          <w:rFonts w:cstheme="minorHAnsi"/>
        </w:rPr>
      </w:pPr>
      <w:r>
        <w:rPr>
          <w:rFonts w:cstheme="minorHAnsi"/>
        </w:rPr>
        <w:t>Week 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02F4B" w14:textId="77777777" w:rsidR="00AC2C88" w:rsidRDefault="00AC2C88">
      <w:pPr>
        <w:spacing w:before="0" w:after="0"/>
      </w:pPr>
      <w:r>
        <w:separator/>
      </w:r>
    </w:p>
  </w:endnote>
  <w:endnote w:type="continuationSeparator" w:id="0">
    <w:p w14:paraId="11F60262" w14:textId="77777777" w:rsidR="00AC2C88" w:rsidRDefault="00AC2C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30438" w14:textId="77777777" w:rsidR="00AC2C88" w:rsidRDefault="00AC2C88">
      <w:pPr>
        <w:spacing w:before="0" w:after="0"/>
      </w:pPr>
      <w:r>
        <w:separator/>
      </w:r>
    </w:p>
  </w:footnote>
  <w:footnote w:type="continuationSeparator" w:id="0">
    <w:p w14:paraId="734A8387" w14:textId="77777777" w:rsidR="00AC2C88" w:rsidRDefault="00AC2C8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DCCB462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B3DB8"/>
    <w:multiLevelType w:val="hybridMultilevel"/>
    <w:tmpl w:val="674E70B8"/>
    <w:lvl w:ilvl="0" w:tplc="194867D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33DEE"/>
    <w:rsid w:val="002B2D13"/>
    <w:rsid w:val="0034721D"/>
    <w:rsid w:val="003D5BF7"/>
    <w:rsid w:val="003D5D47"/>
    <w:rsid w:val="003F257D"/>
    <w:rsid w:val="004F7189"/>
    <w:rsid w:val="00564938"/>
    <w:rsid w:val="005A7328"/>
    <w:rsid w:val="006344A8"/>
    <w:rsid w:val="006C2459"/>
    <w:rsid w:val="006F5CF4"/>
    <w:rsid w:val="00726A6A"/>
    <w:rsid w:val="00734EEC"/>
    <w:rsid w:val="007F04FA"/>
    <w:rsid w:val="009952AD"/>
    <w:rsid w:val="00AC2C88"/>
    <w:rsid w:val="00B777C6"/>
    <w:rsid w:val="00C03420"/>
    <w:rsid w:val="00C1744B"/>
    <w:rsid w:val="00CE4D89"/>
    <w:rsid w:val="00D60069"/>
    <w:rsid w:val="00D62E01"/>
    <w:rsid w:val="00D661EE"/>
    <w:rsid w:val="00E048B4"/>
    <w:rsid w:val="00E25782"/>
    <w:rsid w:val="00ED3BB1"/>
    <w:rsid w:val="00ED5AE2"/>
    <w:rsid w:val="00EF3F80"/>
    <w:rsid w:val="00EF45E6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C53DBD"/>
    <w:rsid w:val="00C926F6"/>
    <w:rsid w:val="00FB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6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Xu Elaine</cp:lastModifiedBy>
  <cp:revision>3</cp:revision>
  <dcterms:created xsi:type="dcterms:W3CDTF">2021-11-10T06:39:00Z</dcterms:created>
  <dcterms:modified xsi:type="dcterms:W3CDTF">2021-11-10T06:47:00Z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